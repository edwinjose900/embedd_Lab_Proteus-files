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70" w:rsidRPr="00F67270" w:rsidRDefault="00F67270" w:rsidP="00F67270">
      <w:pPr>
        <w:pStyle w:val="Heading1"/>
        <w:ind w:firstLine="708"/>
        <w:jc w:val="right"/>
        <w:rPr>
          <w:sz w:val="56"/>
          <w:szCs w:val="56"/>
        </w:rPr>
      </w:pPr>
      <w:r w:rsidRPr="00F67270">
        <w:rPr>
          <w:sz w:val="56"/>
          <w:szCs w:val="56"/>
        </w:rPr>
        <w:t>Arduino based Timer: 16x2 LCD and Button interfacing</w:t>
      </w:r>
    </w:p>
    <w:p w:rsidR="00E26A40" w:rsidRPr="00E26A40" w:rsidRDefault="00E26A40" w:rsidP="00E26A40">
      <w:pPr>
        <w:pStyle w:val="Title"/>
        <w:jc w:val="both"/>
        <w:rPr>
          <w:sz w:val="20"/>
        </w:rPr>
      </w:pPr>
      <w:r>
        <w:rPr>
          <w:sz w:val="20"/>
        </w:rPr>
        <w:t>Submitted by Edwin Jose, Greeshma Manikandan, Jithin Raj</w:t>
      </w:r>
    </w:p>
    <w:p w:rsidR="00F67270" w:rsidRDefault="00F67270" w:rsidP="00F67270">
      <w:pPr>
        <w:pStyle w:val="Heading1"/>
        <w:jc w:val="both"/>
      </w:pPr>
      <w:r>
        <w:t>Aim</w:t>
      </w:r>
      <w:bookmarkStart w:id="0" w:name="_GoBack"/>
      <w:bookmarkEnd w:id="0"/>
    </w:p>
    <w:p w:rsidR="00855982" w:rsidRPr="000653F9" w:rsidRDefault="00386F08" w:rsidP="000653F9">
      <w:pPr>
        <w:jc w:val="both"/>
      </w:pPr>
      <w:r w:rsidRPr="000653F9">
        <w:t xml:space="preserve">Make a Timer program using Arduino and display the results in a16x2 LCD, also add four </w:t>
      </w:r>
      <w:r w:rsidR="005176DE" w:rsidRPr="000653F9">
        <w:t>button for :setting the timer(adding ones and tens),start the counter,and resetting the counter.</w:t>
      </w:r>
    </w:p>
    <w:p w:rsidR="005176DE" w:rsidRPr="000653F9" w:rsidRDefault="00F67270" w:rsidP="000653F9">
      <w:pPr>
        <w:pStyle w:val="Heading1"/>
        <w:jc w:val="both"/>
        <w:sectPr w:rsidR="005176DE" w:rsidRPr="000653F9" w:rsidSect="00855982">
          <w:footerReference w:type="default" r:id="rId11"/>
          <w:footerReference w:type="first" r:id="rId12"/>
          <w:pgSz w:w="12240" w:h="15840"/>
          <w:pgMar w:top="1440" w:right="1440" w:bottom="1440" w:left="1440" w:header="720" w:footer="720" w:gutter="0"/>
          <w:cols w:space="720"/>
          <w:titlePg/>
          <w:docGrid w:linePitch="299"/>
        </w:sectPr>
      </w:pPr>
      <w:r>
        <w:t>Components Required</w:t>
      </w:r>
    </w:p>
    <w:p w:rsidR="005176DE" w:rsidRPr="000653F9" w:rsidRDefault="005176DE" w:rsidP="000653F9">
      <w:pPr>
        <w:numPr>
          <w:ilvl w:val="0"/>
          <w:numId w:val="30"/>
        </w:numPr>
        <w:jc w:val="both"/>
        <w:rPr>
          <w:lang w:val="en-IN"/>
        </w:rPr>
      </w:pPr>
      <w:r w:rsidRPr="000653F9">
        <w:rPr>
          <w:lang w:val="en-IN"/>
        </w:rPr>
        <w:lastRenderedPageBreak/>
        <w:t xml:space="preserve">Arduino </w:t>
      </w:r>
      <w:r w:rsidR="000B58F5" w:rsidRPr="000653F9">
        <w:rPr>
          <w:lang w:val="en-IN"/>
        </w:rPr>
        <w:t>uno(atmega328)</w:t>
      </w:r>
    </w:p>
    <w:p w:rsidR="005176DE" w:rsidRPr="000653F9" w:rsidRDefault="005176DE" w:rsidP="000653F9">
      <w:pPr>
        <w:numPr>
          <w:ilvl w:val="0"/>
          <w:numId w:val="30"/>
        </w:numPr>
        <w:jc w:val="both"/>
        <w:rPr>
          <w:lang w:val="en-IN"/>
        </w:rPr>
      </w:pPr>
      <w:r w:rsidRPr="000653F9">
        <w:rPr>
          <w:lang w:val="en-IN"/>
        </w:rPr>
        <w:t>LCD Screen - 16x2 LCM</w:t>
      </w:r>
    </w:p>
    <w:p w:rsidR="005176DE" w:rsidRPr="000653F9" w:rsidRDefault="005176DE" w:rsidP="000653F9">
      <w:pPr>
        <w:numPr>
          <w:ilvl w:val="0"/>
          <w:numId w:val="30"/>
        </w:numPr>
        <w:jc w:val="both"/>
        <w:rPr>
          <w:lang w:val="en-IN"/>
        </w:rPr>
      </w:pPr>
      <w:r w:rsidRPr="000653F9">
        <w:rPr>
          <w:lang w:val="en-IN"/>
        </w:rPr>
        <w:t>pin headers to solder to the LCD display pins</w:t>
      </w:r>
    </w:p>
    <w:p w:rsidR="000B58F5" w:rsidRPr="000653F9" w:rsidRDefault="000B58F5" w:rsidP="000653F9">
      <w:pPr>
        <w:numPr>
          <w:ilvl w:val="0"/>
          <w:numId w:val="30"/>
        </w:numPr>
        <w:jc w:val="both"/>
        <w:rPr>
          <w:lang w:val="en-IN"/>
        </w:rPr>
      </w:pPr>
      <w:r w:rsidRPr="000653F9">
        <w:rPr>
          <w:lang w:val="en-IN"/>
        </w:rPr>
        <w:t xml:space="preserve">4 x Buttons </w:t>
      </w:r>
    </w:p>
    <w:p w:rsidR="005176DE" w:rsidRPr="000653F9" w:rsidRDefault="005176DE" w:rsidP="000653F9">
      <w:pPr>
        <w:numPr>
          <w:ilvl w:val="0"/>
          <w:numId w:val="30"/>
        </w:numPr>
        <w:jc w:val="both"/>
        <w:rPr>
          <w:lang w:val="en-IN"/>
        </w:rPr>
      </w:pPr>
      <w:r w:rsidRPr="000653F9">
        <w:rPr>
          <w:lang w:val="en-IN"/>
        </w:rPr>
        <w:lastRenderedPageBreak/>
        <w:t>10k ohm potentiometer</w:t>
      </w:r>
    </w:p>
    <w:p w:rsidR="005176DE" w:rsidRPr="000653F9" w:rsidRDefault="005176DE" w:rsidP="000653F9">
      <w:pPr>
        <w:numPr>
          <w:ilvl w:val="0"/>
          <w:numId w:val="30"/>
        </w:numPr>
        <w:jc w:val="both"/>
        <w:rPr>
          <w:lang w:val="en-IN"/>
        </w:rPr>
      </w:pPr>
      <w:r w:rsidRPr="000653F9">
        <w:rPr>
          <w:lang w:val="en-IN"/>
        </w:rPr>
        <w:t>220 ohm resistor</w:t>
      </w:r>
    </w:p>
    <w:p w:rsidR="005176DE" w:rsidRPr="000653F9" w:rsidRDefault="005176DE" w:rsidP="000653F9">
      <w:pPr>
        <w:numPr>
          <w:ilvl w:val="0"/>
          <w:numId w:val="30"/>
        </w:numPr>
        <w:jc w:val="both"/>
        <w:rPr>
          <w:lang w:val="en-IN"/>
        </w:rPr>
      </w:pPr>
      <w:r w:rsidRPr="000653F9">
        <w:rPr>
          <w:lang w:val="en-IN"/>
        </w:rPr>
        <w:t>hook-up wires</w:t>
      </w:r>
    </w:p>
    <w:p w:rsidR="005176DE" w:rsidRPr="000653F9" w:rsidRDefault="005176DE" w:rsidP="000653F9">
      <w:pPr>
        <w:numPr>
          <w:ilvl w:val="0"/>
          <w:numId w:val="30"/>
        </w:numPr>
        <w:jc w:val="both"/>
        <w:rPr>
          <w:lang w:val="en-IN"/>
        </w:rPr>
      </w:pPr>
      <w:r w:rsidRPr="000653F9">
        <w:rPr>
          <w:lang w:val="en-IN"/>
        </w:rPr>
        <w:t>breadboard</w:t>
      </w:r>
    </w:p>
    <w:p w:rsidR="005176DE" w:rsidRPr="000653F9" w:rsidRDefault="005176DE" w:rsidP="000653F9">
      <w:pPr>
        <w:jc w:val="both"/>
        <w:sectPr w:rsidR="005176DE" w:rsidRPr="000653F9" w:rsidSect="005176DE">
          <w:type w:val="continuous"/>
          <w:pgSz w:w="12240" w:h="15840"/>
          <w:pgMar w:top="1440" w:right="1440" w:bottom="1440" w:left="1440" w:header="720" w:footer="720" w:gutter="0"/>
          <w:cols w:num="2" w:space="720"/>
          <w:titlePg/>
          <w:docGrid w:linePitch="299"/>
        </w:sectPr>
      </w:pPr>
    </w:p>
    <w:p w:rsidR="000B58F5" w:rsidRPr="000653F9" w:rsidRDefault="00F67270" w:rsidP="000653F9">
      <w:pPr>
        <w:pStyle w:val="Heading1"/>
        <w:jc w:val="both"/>
      </w:pPr>
      <w:r>
        <w:lastRenderedPageBreak/>
        <w:t>Arduino</w:t>
      </w:r>
    </w:p>
    <w:p w:rsidR="005176DE" w:rsidRPr="000653F9" w:rsidRDefault="000B58F5" w:rsidP="000653F9">
      <w:pPr>
        <w:jc w:val="both"/>
      </w:pPr>
      <w:r w:rsidRPr="000653F9">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3910498" cy="2609850"/>
            <wp:effectExtent l="19050" t="19050" r="13970" b="19050"/>
            <wp:wrapSquare wrapText="bothSides"/>
            <wp:docPr id="1" name="Picture 1" descr="https://www.arduino.cc/en/uploads/Hacking/Atmega168Pin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Hacking/Atmega168PinMa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0498" cy="2609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B58F5" w:rsidRPr="000653F9" w:rsidRDefault="005169F6" w:rsidP="000653F9">
      <w:pPr>
        <w:jc w:val="both"/>
      </w:pPr>
      <w:r w:rsidRPr="000653F9">
        <w:t>Arduino 328 and arduino 128 have the same pin</w:t>
      </w:r>
      <w:r w:rsidR="008E647A" w:rsidRPr="000653F9">
        <w:t xml:space="preserve"> </w:t>
      </w:r>
      <w:r w:rsidRPr="000653F9">
        <w:t>mapping. 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 It can be powered by a USB cable or by an external 9 volt battery, though it accepts voltages between 7 and 20 volts.</w:t>
      </w:r>
    </w:p>
    <w:p w:rsidR="005169F6" w:rsidRPr="000653F9" w:rsidRDefault="00F67270" w:rsidP="000653F9">
      <w:pPr>
        <w:pStyle w:val="Heading1"/>
        <w:jc w:val="both"/>
      </w:pPr>
      <w:r>
        <w:lastRenderedPageBreak/>
        <w:t>16x2</w:t>
      </w:r>
      <w:r w:rsidR="008E647A" w:rsidRPr="000653F9">
        <w:t xml:space="preserve"> LCD </w:t>
      </w:r>
      <w:r>
        <w:t>Module</w:t>
      </w:r>
    </w:p>
    <w:p w:rsidR="000653F9" w:rsidRPr="000653F9" w:rsidRDefault="00F67270" w:rsidP="000653F9">
      <w:pPr>
        <w:jc w:val="both"/>
        <w:rPr>
          <w:rFonts w:cstheme="minorHAnsi"/>
          <w:shd w:val="clear" w:color="auto" w:fill="FFFFFF"/>
        </w:rPr>
      </w:pPr>
      <w:r>
        <w:rPr>
          <w:noProof/>
          <w:lang w:val="en-IN"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-2540</wp:posOffset>
            </wp:positionV>
            <wp:extent cx="2857500" cy="1866900"/>
            <wp:effectExtent l="19050" t="19050" r="19050" b="19050"/>
            <wp:wrapSquare wrapText="bothSides"/>
            <wp:docPr id="5" name="Picture 5" descr="https://hackster.imgix.net/uploads/attachments/333428/images_(40)_IrV89K0DcI.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333428/images_(40)_IrV89K0DcI.jpg?auto=compress%2Cformat&amp;w=1280&amp;h=960&amp;fit=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653F9" w:rsidRPr="000653F9">
        <w:rPr>
          <w:rFonts w:cstheme="minorHAnsi"/>
        </w:rPr>
        <w:t>Liquid crystal displays (LCDs) are a commonly used to display data in devices such as calculators, microwave ovens, and many other electronic devices.</w:t>
      </w:r>
      <w:r w:rsidR="000653F9" w:rsidRPr="000653F9">
        <w:rPr>
          <w:rFonts w:cstheme="minorHAnsi"/>
          <w:sz w:val="27"/>
          <w:szCs w:val="27"/>
          <w:shd w:val="clear" w:color="auto" w:fill="FFFFFF"/>
        </w:rPr>
        <w:t xml:space="preserve"> </w:t>
      </w:r>
      <w:r w:rsidR="000653F9" w:rsidRPr="000653F9">
        <w:rPr>
          <w:rFonts w:cstheme="minorHAnsi"/>
          <w:shd w:val="clear" w:color="auto" w:fill="FFFFFF"/>
        </w:rPr>
        <w:t>It has 16 pins and the first one from left to right is the Ground pin. The second pin is the VCC which we connect the 5 volts pin on the Arduino Board. Next is the Vo pin on which we can attach a potentiometer for controlli</w:t>
      </w:r>
      <w:r w:rsidR="000653F9" w:rsidRPr="000653F9">
        <w:rPr>
          <w:rFonts w:cstheme="minorHAnsi"/>
          <w:shd w:val="clear" w:color="auto" w:fill="FFFFFF"/>
        </w:rPr>
        <w:t>ng the contrast of the display.</w:t>
      </w:r>
    </w:p>
    <w:p w:rsidR="000653F9" w:rsidRPr="000653F9" w:rsidRDefault="000653F9" w:rsidP="000653F9">
      <w:pPr>
        <w:jc w:val="both"/>
        <w:rPr>
          <w:rFonts w:cstheme="minorHAnsi"/>
          <w:shd w:val="clear" w:color="auto" w:fill="FFFFFF"/>
        </w:rPr>
      </w:pPr>
      <w:r w:rsidRPr="000653F9">
        <w:rPr>
          <w:rFonts w:cstheme="minorHAnsi"/>
          <w:shd w:val="clear" w:color="auto" w:fill="FFFFFF"/>
        </w:rPr>
        <w:t>The RS pin or register select pin is used for selecting whether we will send commands or data to the LCD. For example if the RS pin is set on low state or zero volts, then we are sending commands to the LCD like: set the cursor to a specific location, clear the display, turn off the display and so on. And when RS pin is set on High state or 5 volts we are sending data</w:t>
      </w:r>
      <w:r w:rsidRPr="000653F9">
        <w:rPr>
          <w:rFonts w:cstheme="minorHAnsi"/>
          <w:shd w:val="clear" w:color="auto" w:fill="FFFFFF"/>
        </w:rPr>
        <w:t xml:space="preserve"> or characters to the LCD.</w:t>
      </w:r>
    </w:p>
    <w:p w:rsidR="000653F9" w:rsidRPr="000653F9" w:rsidRDefault="000653F9" w:rsidP="000653F9">
      <w:pPr>
        <w:jc w:val="both"/>
        <w:rPr>
          <w:rFonts w:cstheme="minorHAnsi"/>
          <w:shd w:val="clear" w:color="auto" w:fill="FFFFFF"/>
        </w:rPr>
      </w:pPr>
      <w:r w:rsidRPr="000653F9">
        <w:rPr>
          <w:rFonts w:cstheme="minorHAnsi"/>
          <w:shd w:val="clear" w:color="auto" w:fill="FFFFFF"/>
        </w:rPr>
        <w:t>T</w:t>
      </w:r>
      <w:r w:rsidRPr="000653F9">
        <w:rPr>
          <w:rFonts w:cstheme="minorHAnsi"/>
          <w:shd w:val="clear" w:color="auto" w:fill="FFFFFF"/>
        </w:rPr>
        <w:t>he R / W pin which selects the mode whether we will read or write to the LCD. Here the write mode is obvious and it is used for writing or sending commands and data to the LCD.</w:t>
      </w:r>
      <w:r w:rsidRPr="000653F9">
        <w:rPr>
          <w:rFonts w:cstheme="minorHAnsi"/>
          <w:shd w:val="clear" w:color="auto" w:fill="FFFFFF"/>
        </w:rPr>
        <w:t xml:space="preserve"> T</w:t>
      </w:r>
      <w:r w:rsidRPr="000653F9">
        <w:rPr>
          <w:rFonts w:cstheme="minorHAnsi"/>
          <w:shd w:val="clear" w:color="auto" w:fill="FFFFFF"/>
        </w:rPr>
        <w:t>he E pin which enables the writing to the registers, or the next 8 data pins from D0 to D7</w:t>
      </w:r>
    </w:p>
    <w:p w:rsidR="005176DE" w:rsidRPr="000653F9" w:rsidRDefault="000653F9" w:rsidP="000653F9">
      <w:pPr>
        <w:jc w:val="both"/>
        <w:rPr>
          <w:rFonts w:cstheme="minorHAnsi"/>
        </w:rPr>
      </w:pPr>
      <w:r w:rsidRPr="000653F9">
        <w:rPr>
          <w:rFonts w:cstheme="minorHAnsi"/>
        </w:rPr>
        <w:t>The ARDUINO IDE allows the user to use LCD in 4 bit mode. This type of communication enables the user to decrease the pin usage on ARDUINO, unlike other the ARDUINO need not to be programmed separately for using it in 4 it mode because by default the ARDUINO is set up to communicate in 4 bit mode. In the circuit you can see we have used 4bit communication (D4-D7).</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5464"/>
      </w:tblGrid>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GND</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2</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+5V</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3</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Mid terminal of potentiometer (for brightness control)</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4</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Register Select (RS)</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5</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Read/Write (RW)</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6</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Enable (EN)</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7</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DB0</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8</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DB1</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9</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DB2</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10</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DB3</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11</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DB4</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12</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DB5</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13</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DB6</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14</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DB7</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15</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+4.2-5V</w:t>
            </w:r>
          </w:p>
        </w:tc>
      </w:tr>
      <w:tr w:rsidR="000653F9" w:rsidRPr="0073402E" w:rsidTr="0073402E">
        <w:trPr>
          <w:jc w:val="center"/>
        </w:trPr>
        <w:tc>
          <w:tcPr>
            <w:tcW w:w="1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Terminal 16</w:t>
            </w:r>
          </w:p>
        </w:tc>
        <w:tc>
          <w:tcPr>
            <w:tcW w:w="5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402E" w:rsidRPr="0073402E" w:rsidRDefault="0073402E" w:rsidP="000653F9">
            <w:pPr>
              <w:spacing w:after="0" w:line="240" w:lineRule="auto"/>
              <w:jc w:val="both"/>
              <w:rPr>
                <w:rFonts w:eastAsia="Times New Roman" w:cstheme="minorHAnsi"/>
                <w:lang w:val="en-IN" w:eastAsia="en-IN"/>
              </w:rPr>
            </w:pPr>
            <w:r w:rsidRPr="0073402E">
              <w:rPr>
                <w:rFonts w:eastAsia="Times New Roman" w:cstheme="minorHAnsi"/>
                <w:lang w:val="en-IN" w:eastAsia="en-IN"/>
              </w:rPr>
              <w:t>GND</w:t>
            </w:r>
          </w:p>
        </w:tc>
      </w:tr>
    </w:tbl>
    <w:p w:rsidR="00F67270" w:rsidRPr="000653F9" w:rsidRDefault="00F67270" w:rsidP="00F67270">
      <w:pPr>
        <w:pStyle w:val="Heading1"/>
        <w:jc w:val="both"/>
      </w:pPr>
      <w:r>
        <w:lastRenderedPageBreak/>
        <w:t>Circuit Diagram</w:t>
      </w:r>
    </w:p>
    <w:p w:rsidR="00801208" w:rsidRPr="00335A6E" w:rsidRDefault="00801208" w:rsidP="000653F9">
      <w:pPr>
        <w:jc w:val="both"/>
        <w:rPr>
          <w:rFonts w:cstheme="minorHAnsi"/>
        </w:rPr>
      </w:pPr>
      <w:r>
        <w:rPr>
          <w:rFonts w:cstheme="minorHAnsi"/>
        </w:rPr>
        <w:t>The following circuit diagram is made in proteus and simulated succecfully. For more efficiency a not fate from the reset button could be connected to the reset pin of the microcontroller for better efficiency.</w:t>
      </w:r>
    </w:p>
    <w:p w:rsidR="000653F9" w:rsidRDefault="00F67270" w:rsidP="00801208">
      <w:pPr>
        <w:jc w:val="center"/>
        <w:rPr>
          <w:rFonts w:cstheme="minorHAnsi"/>
        </w:rPr>
      </w:pPr>
      <w:r>
        <w:rPr>
          <w:rFonts w:cstheme="minorHAnsi"/>
          <w:noProof/>
          <w:lang w:val="en-IN" w:eastAsia="en-IN"/>
        </w:rPr>
        <w:drawing>
          <wp:inline distT="0" distB="0" distL="0" distR="0">
            <wp:extent cx="59436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rotWithShape="1">
                    <a:blip r:embed="rId15">
                      <a:extLst>
                        <a:ext uri="{28A0092B-C50C-407E-A947-70E740481C1C}">
                          <a14:useLocalDpi xmlns:a14="http://schemas.microsoft.com/office/drawing/2010/main" val="0"/>
                        </a:ext>
                      </a:extLst>
                    </a:blip>
                    <a:srcRect b="1623"/>
                    <a:stretch/>
                  </pic:blipFill>
                  <pic:spPr bwMode="auto">
                    <a:xfrm>
                      <a:off x="0" y="0"/>
                      <a:ext cx="5943600" cy="3924300"/>
                    </a:xfrm>
                    <a:prstGeom prst="rect">
                      <a:avLst/>
                    </a:prstGeom>
                    <a:ln>
                      <a:noFill/>
                    </a:ln>
                    <a:extLst>
                      <a:ext uri="{53640926-AAD7-44D8-BBD7-CCE9431645EC}">
                        <a14:shadowObscured xmlns:a14="http://schemas.microsoft.com/office/drawing/2010/main"/>
                      </a:ext>
                    </a:extLst>
                  </pic:spPr>
                </pic:pic>
              </a:graphicData>
            </a:graphic>
          </wp:inline>
        </w:drawing>
      </w:r>
    </w:p>
    <w:p w:rsidR="00801208" w:rsidRPr="00801208" w:rsidRDefault="00801208" w:rsidP="00801208">
      <w:pPr>
        <w:pStyle w:val="Heading1"/>
        <w:jc w:val="both"/>
      </w:pPr>
      <w:r>
        <w:t>Program Description:</w:t>
      </w:r>
    </w:p>
    <w:p w:rsidR="000653F9" w:rsidRDefault="00801208" w:rsidP="000653F9">
      <w:pPr>
        <w:jc w:val="both"/>
        <w:rPr>
          <w:rFonts w:cstheme="minorHAnsi"/>
        </w:rPr>
      </w:pPr>
      <w:r>
        <w:rPr>
          <w:rFonts w:cstheme="minorHAnsi"/>
        </w:rPr>
        <w:t>The program for the arduino based counter is added  in the APPENDIX A.</w:t>
      </w:r>
    </w:p>
    <w:p w:rsidR="00801208" w:rsidRDefault="00801208" w:rsidP="000653F9">
      <w:pPr>
        <w:jc w:val="both"/>
        <w:rPr>
          <w:rFonts w:cstheme="minorHAnsi"/>
        </w:rPr>
      </w:pPr>
      <w:r>
        <w:rPr>
          <w:rFonts w:cstheme="minorHAnsi"/>
        </w:rPr>
        <w:t>The following are the details of the libraries used in the program:</w:t>
      </w:r>
    </w:p>
    <w:p w:rsidR="00801208" w:rsidRPr="00335A6E" w:rsidRDefault="00801208" w:rsidP="00801208">
      <w:pPr>
        <w:pStyle w:val="Heading2"/>
        <w:rPr>
          <w:u w:val="single"/>
          <w:lang w:val="en-IN"/>
        </w:rPr>
      </w:pPr>
      <w:r w:rsidRPr="00335A6E">
        <w:rPr>
          <w:u w:val="single"/>
          <w:lang w:val="en-IN"/>
        </w:rPr>
        <w:t>millis()</w:t>
      </w:r>
    </w:p>
    <w:p w:rsidR="00801208" w:rsidRDefault="00801208" w:rsidP="00801208">
      <w:pPr>
        <w:jc w:val="both"/>
        <w:rPr>
          <w:rFonts w:cstheme="minorHAnsi"/>
        </w:rPr>
      </w:pPr>
      <w:r w:rsidRPr="00801208">
        <w:rPr>
          <w:rFonts w:cstheme="minorHAnsi"/>
        </w:rPr>
        <w:t>Returns the number of milliseconds since the Arduino board began running the current program. This number will overflow (go back to zero), after approximately 50 days.</w:t>
      </w:r>
    </w:p>
    <w:p w:rsidR="00801208" w:rsidRDefault="00801208" w:rsidP="00801208">
      <w:pPr>
        <w:pStyle w:val="ListParagraph"/>
        <w:numPr>
          <w:ilvl w:val="0"/>
          <w:numId w:val="32"/>
        </w:numPr>
        <w:jc w:val="both"/>
        <w:rPr>
          <w:rFonts w:cstheme="minorHAnsi"/>
          <w:lang w:val="en-IN"/>
        </w:rPr>
      </w:pPr>
      <w:r w:rsidRPr="00801208">
        <w:rPr>
          <w:rFonts w:cstheme="minorHAnsi"/>
          <w:lang w:val="en-IN"/>
        </w:rPr>
        <w:t>Syntax:</w:t>
      </w:r>
      <w:r>
        <w:rPr>
          <w:rFonts w:cstheme="minorHAnsi"/>
          <w:lang w:val="en-IN"/>
        </w:rPr>
        <w:t xml:space="preserve"> </w:t>
      </w:r>
      <w:r w:rsidRPr="00801208">
        <w:rPr>
          <w:rFonts w:cstheme="minorHAnsi"/>
          <w:lang w:val="en-IN"/>
        </w:rPr>
        <w:t>time = millis()</w:t>
      </w:r>
    </w:p>
    <w:p w:rsidR="00801208" w:rsidRDefault="00801208" w:rsidP="00801208">
      <w:pPr>
        <w:pStyle w:val="ListParagraph"/>
        <w:numPr>
          <w:ilvl w:val="0"/>
          <w:numId w:val="32"/>
        </w:numPr>
        <w:jc w:val="both"/>
        <w:rPr>
          <w:rFonts w:cstheme="minorHAnsi"/>
          <w:lang w:val="en-IN"/>
        </w:rPr>
      </w:pPr>
      <w:r w:rsidRPr="00801208">
        <w:rPr>
          <w:rFonts w:cstheme="minorHAnsi"/>
          <w:lang w:val="en-IN"/>
        </w:rPr>
        <w:t>Parameters:</w:t>
      </w:r>
      <w:r>
        <w:rPr>
          <w:rFonts w:cstheme="minorHAnsi"/>
          <w:lang w:val="en-IN"/>
        </w:rPr>
        <w:t xml:space="preserve"> </w:t>
      </w:r>
      <w:r w:rsidRPr="00801208">
        <w:rPr>
          <w:rFonts w:cstheme="minorHAnsi"/>
          <w:lang w:val="en-IN"/>
        </w:rPr>
        <w:t>Nothing</w:t>
      </w:r>
    </w:p>
    <w:p w:rsidR="00801208" w:rsidRPr="00801208" w:rsidRDefault="00801208" w:rsidP="009E58A2">
      <w:pPr>
        <w:pStyle w:val="ListParagraph"/>
        <w:numPr>
          <w:ilvl w:val="0"/>
          <w:numId w:val="32"/>
        </w:numPr>
        <w:jc w:val="both"/>
        <w:rPr>
          <w:rFonts w:cstheme="minorHAnsi"/>
        </w:rPr>
      </w:pPr>
      <w:r w:rsidRPr="00801208">
        <w:rPr>
          <w:rFonts w:cstheme="minorHAnsi"/>
          <w:lang w:val="en-IN"/>
        </w:rPr>
        <w:t>Returns:</w:t>
      </w:r>
      <w:r>
        <w:rPr>
          <w:rFonts w:cstheme="minorHAnsi"/>
          <w:lang w:val="en-IN"/>
        </w:rPr>
        <w:t xml:space="preserve"> </w:t>
      </w:r>
      <w:r w:rsidRPr="00801208">
        <w:rPr>
          <w:rFonts w:cstheme="minorHAnsi"/>
          <w:lang w:val="en-IN"/>
        </w:rPr>
        <w:t>Number of milliseconds since the program started (unsigned long)</w:t>
      </w:r>
    </w:p>
    <w:p w:rsidR="00801208" w:rsidRPr="00335A6E" w:rsidRDefault="00801208" w:rsidP="00801208">
      <w:pPr>
        <w:pStyle w:val="Heading2"/>
        <w:rPr>
          <w:u w:val="single"/>
          <w:lang w:val="en-IN"/>
        </w:rPr>
      </w:pPr>
      <w:r w:rsidRPr="00335A6E">
        <w:rPr>
          <w:u w:val="single"/>
          <w:lang w:val="en-IN"/>
        </w:rPr>
        <w:lastRenderedPageBreak/>
        <w:t>LiquidCrystal Library</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9360"/>
      </w:tblGrid>
      <w:tr w:rsidR="00801208" w:rsidRPr="00801208" w:rsidTr="001F3FB5">
        <w:trPr>
          <w:tblCellSpacing w:w="0" w:type="dxa"/>
        </w:trPr>
        <w:tc>
          <w:tcPr>
            <w:tcW w:w="5000" w:type="pct"/>
            <w:shd w:val="clear" w:color="auto" w:fill="FFFFFF"/>
            <w:tcMar>
              <w:top w:w="0" w:type="dxa"/>
              <w:left w:w="0" w:type="dxa"/>
              <w:bottom w:w="0" w:type="dxa"/>
              <w:right w:w="300" w:type="dxa"/>
            </w:tcMar>
            <w:hideMark/>
          </w:tcPr>
          <w:p w:rsidR="00801208" w:rsidRDefault="00801208" w:rsidP="00801208">
            <w:pPr>
              <w:jc w:val="both"/>
            </w:pPr>
            <w:r w:rsidRPr="00801208">
              <w:rPr>
                <w:rFonts w:cstheme="minorHAnsi"/>
                <w:lang w:val="en-IN"/>
              </w:rPr>
              <w:t>This library allows an Arduino board to control Liquid</w:t>
            </w:r>
            <w:r w:rsidR="00F0269D">
              <w:rPr>
                <w:rFonts w:cstheme="minorHAnsi"/>
                <w:lang w:val="en-IN"/>
              </w:rPr>
              <w:t xml:space="preserve"> </w:t>
            </w:r>
            <w:r w:rsidRPr="00801208">
              <w:rPr>
                <w:rFonts w:cstheme="minorHAnsi"/>
                <w:lang w:val="en-IN"/>
              </w:rPr>
              <w:t>Crystal displays (LCDs) based on the Hitachi HD44780 (or a compatible) chipset, which is found on most text-based LCDs. The library works with in either 4- or 8-bit mode (i.e. using 4 or 8 data lines in addition to the rs, enable, and, optionally, the rw control lines).</w:t>
            </w:r>
            <w:r>
              <w:t xml:space="preserve"> </w:t>
            </w:r>
          </w:p>
          <w:p w:rsidR="00801208" w:rsidRDefault="00801208" w:rsidP="00801208">
            <w:pPr>
              <w:pStyle w:val="ListParagraph"/>
              <w:numPr>
                <w:ilvl w:val="0"/>
                <w:numId w:val="31"/>
              </w:numPr>
              <w:jc w:val="both"/>
              <w:rPr>
                <w:rFonts w:cstheme="minorHAnsi"/>
                <w:lang w:val="en-IN"/>
              </w:rPr>
            </w:pPr>
            <w:r w:rsidRPr="00801208">
              <w:rPr>
                <w:rFonts w:cstheme="minorHAnsi"/>
                <w:lang w:val="en-IN"/>
              </w:rPr>
              <w:t>Autoscroll: Shift text right and left.</w:t>
            </w:r>
          </w:p>
          <w:p w:rsidR="00801208" w:rsidRDefault="00801208" w:rsidP="00801208">
            <w:pPr>
              <w:pStyle w:val="ListParagraph"/>
              <w:numPr>
                <w:ilvl w:val="0"/>
                <w:numId w:val="31"/>
              </w:numPr>
              <w:jc w:val="both"/>
              <w:rPr>
                <w:rFonts w:cstheme="minorHAnsi"/>
                <w:lang w:val="en-IN"/>
              </w:rPr>
            </w:pPr>
            <w:r w:rsidRPr="00801208">
              <w:rPr>
                <w:rFonts w:cstheme="minorHAnsi"/>
                <w:lang w:val="en-IN"/>
              </w:rPr>
              <w:t>Blink: Control of the block-style cursor.</w:t>
            </w:r>
          </w:p>
          <w:p w:rsidR="00801208" w:rsidRDefault="00801208" w:rsidP="00801208">
            <w:pPr>
              <w:pStyle w:val="ListParagraph"/>
              <w:numPr>
                <w:ilvl w:val="0"/>
                <w:numId w:val="31"/>
              </w:numPr>
              <w:jc w:val="both"/>
              <w:rPr>
                <w:rFonts w:cstheme="minorHAnsi"/>
                <w:lang w:val="en-IN"/>
              </w:rPr>
            </w:pPr>
            <w:r w:rsidRPr="00801208">
              <w:rPr>
                <w:rFonts w:cstheme="minorHAnsi"/>
                <w:lang w:val="en-IN"/>
              </w:rPr>
              <w:t>Cursor: Control of the underscore-style cursor.</w:t>
            </w:r>
          </w:p>
          <w:p w:rsidR="00801208" w:rsidRDefault="00801208" w:rsidP="00801208">
            <w:pPr>
              <w:pStyle w:val="ListParagraph"/>
              <w:numPr>
                <w:ilvl w:val="0"/>
                <w:numId w:val="31"/>
              </w:numPr>
              <w:jc w:val="both"/>
              <w:rPr>
                <w:rFonts w:cstheme="minorHAnsi"/>
                <w:lang w:val="en-IN"/>
              </w:rPr>
            </w:pPr>
            <w:r w:rsidRPr="00801208">
              <w:rPr>
                <w:rFonts w:cstheme="minorHAnsi"/>
                <w:lang w:val="en-IN"/>
              </w:rPr>
              <w:t>Display: Quickly blank the display without losing what's on it.</w:t>
            </w:r>
          </w:p>
          <w:p w:rsidR="00801208" w:rsidRDefault="00801208" w:rsidP="00801208">
            <w:pPr>
              <w:pStyle w:val="ListParagraph"/>
              <w:numPr>
                <w:ilvl w:val="0"/>
                <w:numId w:val="31"/>
              </w:numPr>
              <w:jc w:val="both"/>
              <w:rPr>
                <w:rFonts w:cstheme="minorHAnsi"/>
                <w:lang w:val="en-IN"/>
              </w:rPr>
            </w:pPr>
            <w:r w:rsidRPr="00801208">
              <w:rPr>
                <w:rFonts w:cstheme="minorHAnsi"/>
                <w:lang w:val="en-IN"/>
              </w:rPr>
              <w:t>Hello World: Displays "hello world!" and the seconds since reset.</w:t>
            </w:r>
          </w:p>
          <w:p w:rsidR="00801208" w:rsidRDefault="00801208" w:rsidP="00801208">
            <w:pPr>
              <w:pStyle w:val="ListParagraph"/>
              <w:numPr>
                <w:ilvl w:val="0"/>
                <w:numId w:val="31"/>
              </w:numPr>
              <w:jc w:val="both"/>
              <w:rPr>
                <w:rFonts w:cstheme="minorHAnsi"/>
                <w:lang w:val="en-IN"/>
              </w:rPr>
            </w:pPr>
            <w:r w:rsidRPr="00801208">
              <w:rPr>
                <w:rFonts w:cstheme="minorHAnsi"/>
                <w:lang w:val="en-IN"/>
              </w:rPr>
              <w:t>Scroll: Scroll text left and right.</w:t>
            </w:r>
          </w:p>
          <w:p w:rsidR="00801208" w:rsidRDefault="00801208" w:rsidP="00801208">
            <w:pPr>
              <w:pStyle w:val="ListParagraph"/>
              <w:numPr>
                <w:ilvl w:val="0"/>
                <w:numId w:val="31"/>
              </w:numPr>
              <w:jc w:val="both"/>
              <w:rPr>
                <w:rFonts w:cstheme="minorHAnsi"/>
                <w:lang w:val="en-IN"/>
              </w:rPr>
            </w:pPr>
            <w:r w:rsidRPr="00801208">
              <w:rPr>
                <w:rFonts w:cstheme="minorHAnsi"/>
                <w:lang w:val="en-IN"/>
              </w:rPr>
              <w:t>Serial Display: Accepts serial input, displays it.</w:t>
            </w:r>
          </w:p>
          <w:p w:rsidR="00801208" w:rsidRDefault="00801208" w:rsidP="00801208">
            <w:pPr>
              <w:pStyle w:val="ListParagraph"/>
              <w:numPr>
                <w:ilvl w:val="0"/>
                <w:numId w:val="31"/>
              </w:numPr>
              <w:jc w:val="both"/>
              <w:rPr>
                <w:rFonts w:cstheme="minorHAnsi"/>
                <w:lang w:val="en-IN"/>
              </w:rPr>
            </w:pPr>
            <w:r w:rsidRPr="00801208">
              <w:rPr>
                <w:rFonts w:cstheme="minorHAnsi"/>
                <w:lang w:val="en-IN"/>
              </w:rPr>
              <w:t>Set Cursor: Set the cursor position.</w:t>
            </w:r>
          </w:p>
          <w:p w:rsidR="00801208" w:rsidRDefault="00801208" w:rsidP="00801208">
            <w:pPr>
              <w:pStyle w:val="ListParagraph"/>
              <w:numPr>
                <w:ilvl w:val="0"/>
                <w:numId w:val="31"/>
              </w:numPr>
              <w:jc w:val="both"/>
              <w:rPr>
                <w:rFonts w:cstheme="minorHAnsi"/>
                <w:lang w:val="en-IN"/>
              </w:rPr>
            </w:pPr>
            <w:r w:rsidRPr="00801208">
              <w:rPr>
                <w:rFonts w:cstheme="minorHAnsi"/>
                <w:lang w:val="en-IN"/>
              </w:rPr>
              <w:t>Text Direction: Control which way text flows from the cursor.</w:t>
            </w:r>
          </w:p>
          <w:p w:rsidR="00335A6E" w:rsidRPr="000653F9" w:rsidRDefault="00335A6E" w:rsidP="00335A6E">
            <w:pPr>
              <w:pStyle w:val="Heading1"/>
              <w:jc w:val="both"/>
            </w:pPr>
            <w:r>
              <w:t>Push Button: Solving De</w:t>
            </w:r>
            <w:r w:rsidR="001F3FB5">
              <w:t>b</w:t>
            </w:r>
            <w:r>
              <w:t>ounce Issue</w:t>
            </w:r>
          </w:p>
          <w:p w:rsidR="00801208" w:rsidRDefault="00335A6E" w:rsidP="00335A6E">
            <w:pPr>
              <w:jc w:val="both"/>
              <w:rPr>
                <w:rFonts w:cstheme="minorHAnsi"/>
              </w:rPr>
            </w:pPr>
            <w:r w:rsidRPr="00335A6E">
              <w:rPr>
                <w:rFonts w:cstheme="minorHAnsi"/>
              </w:rPr>
              <w:t>Pushbuttons often generate spurious open/close transitions when pressed, due to mechanical and physical issues: these transitions may be read as multiple presses in a very short time fooling the program. This example demonstrates how to debounce an input, which means checking twice in a short period of time to make sure the pushbutton is definitely pressed. Without debouncing, pressing the button once may cause unpredictable results</w:t>
            </w:r>
            <w:r>
              <w:rPr>
                <w:rFonts w:cstheme="minorHAnsi"/>
              </w:rPr>
              <w:t>.Hence a single physical act of pressing a button could be read as multiple high states hence we should make sure that the buttun is only read once for a single physical act of pressing the button</w:t>
            </w:r>
          </w:p>
          <w:p w:rsidR="001F3FB5" w:rsidRPr="00CF7E79" w:rsidRDefault="00335A6E" w:rsidP="00335A6E">
            <w:pPr>
              <w:jc w:val="both"/>
              <w:rPr>
                <w:rFonts w:cstheme="minorHAnsi"/>
              </w:rPr>
            </w:pPr>
            <w:r>
              <w:rPr>
                <w:rFonts w:cstheme="minorHAnsi"/>
              </w:rPr>
              <w:t xml:space="preserve">Solution :the button is only read once for one single physical press,for this the present state and previous state is read and as soon as the </w:t>
            </w:r>
            <w:r w:rsidR="001F3FB5">
              <w:rPr>
                <w:rFonts w:cstheme="minorHAnsi"/>
              </w:rPr>
              <w:t xml:space="preserve">function is complete or when the super loop starts its next iterations the present state is loaded into the last state variable, hence only when the present state is not equal to the next state we consider if the button is pressed or not. </w:t>
            </w:r>
          </w:p>
        </w:tc>
      </w:tr>
    </w:tbl>
    <w:p w:rsidR="001F3FB5" w:rsidRPr="000653F9" w:rsidRDefault="001F3FB5" w:rsidP="001F3FB5">
      <w:pPr>
        <w:pStyle w:val="Heading1"/>
        <w:jc w:val="both"/>
      </w:pPr>
      <w:r>
        <w:t>Working</w:t>
      </w:r>
    </w:p>
    <w:p w:rsidR="00801208" w:rsidRDefault="001F3FB5" w:rsidP="000653F9">
      <w:pPr>
        <w:jc w:val="both"/>
        <w:rPr>
          <w:rFonts w:cstheme="minorHAnsi"/>
        </w:rPr>
      </w:pPr>
      <w:r>
        <w:rPr>
          <w:rFonts w:cstheme="minorHAnsi"/>
        </w:rPr>
        <w:t>Function of each button:</w:t>
      </w:r>
    </w:p>
    <w:p w:rsidR="001F3FB5" w:rsidRDefault="000874EA" w:rsidP="000874EA">
      <w:pPr>
        <w:pStyle w:val="ListParagraph"/>
        <w:numPr>
          <w:ilvl w:val="0"/>
          <w:numId w:val="33"/>
        </w:numPr>
        <w:jc w:val="both"/>
        <w:rPr>
          <w:rFonts w:cstheme="minorHAnsi"/>
        </w:rPr>
      </w:pPr>
      <w:r>
        <w:rPr>
          <w:rFonts w:cstheme="minorHAnsi"/>
        </w:rPr>
        <w:t xml:space="preserve">ONES button: </w:t>
      </w:r>
      <w:r w:rsidR="00CF7E79">
        <w:rPr>
          <w:rFonts w:cstheme="minorHAnsi"/>
        </w:rPr>
        <w:tab/>
      </w:r>
      <w:r>
        <w:rPr>
          <w:rFonts w:cstheme="minorHAnsi"/>
        </w:rPr>
        <w:t>On</w:t>
      </w:r>
      <w:r w:rsidRPr="000874EA">
        <w:rPr>
          <w:rFonts w:cstheme="minorHAnsi"/>
        </w:rPr>
        <w:t xml:space="preserve"> pressing increase the timer count by one</w:t>
      </w:r>
      <w:r>
        <w:rPr>
          <w:rFonts w:cstheme="minorHAnsi"/>
        </w:rPr>
        <w:t>(adds 1)</w:t>
      </w:r>
    </w:p>
    <w:p w:rsidR="000874EA" w:rsidRDefault="000874EA" w:rsidP="000874EA">
      <w:pPr>
        <w:pStyle w:val="ListParagraph"/>
        <w:numPr>
          <w:ilvl w:val="0"/>
          <w:numId w:val="33"/>
        </w:numPr>
        <w:jc w:val="both"/>
        <w:rPr>
          <w:rFonts w:cstheme="minorHAnsi"/>
        </w:rPr>
      </w:pPr>
      <w:r>
        <w:rPr>
          <w:rFonts w:cstheme="minorHAnsi"/>
        </w:rPr>
        <w:t xml:space="preserve">TENS button: </w:t>
      </w:r>
      <w:r w:rsidR="00CF7E79">
        <w:rPr>
          <w:rFonts w:cstheme="minorHAnsi"/>
        </w:rPr>
        <w:tab/>
      </w:r>
      <w:r>
        <w:rPr>
          <w:rFonts w:cstheme="minorHAnsi"/>
        </w:rPr>
        <w:t>On pressing increase the timer by ten(adds 10)</w:t>
      </w:r>
    </w:p>
    <w:p w:rsidR="000874EA" w:rsidRDefault="000874EA" w:rsidP="000874EA">
      <w:pPr>
        <w:pStyle w:val="ListParagraph"/>
        <w:numPr>
          <w:ilvl w:val="0"/>
          <w:numId w:val="33"/>
        </w:numPr>
        <w:jc w:val="both"/>
        <w:rPr>
          <w:rFonts w:cstheme="minorHAnsi"/>
        </w:rPr>
      </w:pPr>
      <w:r>
        <w:rPr>
          <w:rFonts w:cstheme="minorHAnsi"/>
        </w:rPr>
        <w:t>COUNT button: On</w:t>
      </w:r>
      <w:r w:rsidR="00CF7E79">
        <w:rPr>
          <w:rFonts w:cstheme="minorHAnsi"/>
        </w:rPr>
        <w:t xml:space="preserve"> pressing the counter starts counting backwards with a delay of one second         between each count</w:t>
      </w:r>
    </w:p>
    <w:p w:rsidR="00CF7E79" w:rsidRPr="000874EA" w:rsidRDefault="00CF7E79" w:rsidP="000874EA">
      <w:pPr>
        <w:pStyle w:val="ListParagraph"/>
        <w:numPr>
          <w:ilvl w:val="0"/>
          <w:numId w:val="33"/>
        </w:numPr>
        <w:jc w:val="both"/>
        <w:rPr>
          <w:rFonts w:cstheme="minorHAnsi"/>
        </w:rPr>
      </w:pPr>
      <w:r>
        <w:rPr>
          <w:rFonts w:cstheme="minorHAnsi"/>
        </w:rPr>
        <w:t>REST button:</w:t>
      </w:r>
      <w:r>
        <w:rPr>
          <w:rFonts w:cstheme="minorHAnsi"/>
        </w:rPr>
        <w:tab/>
        <w:t>On pressing the counter gets interrupted and resets to zero, can also be set to reset the overall count of the counter.</w:t>
      </w:r>
    </w:p>
    <w:p w:rsidR="00801208" w:rsidRDefault="00801208" w:rsidP="00801208">
      <w:pPr>
        <w:rPr>
          <w:rFonts w:asciiTheme="majorHAnsi" w:eastAsiaTheme="majorEastAsia" w:hAnsiTheme="majorHAnsi" w:cstheme="majorBidi"/>
          <w:b/>
          <w:bCs/>
          <w:smallCaps/>
          <w:sz w:val="36"/>
          <w:szCs w:val="36"/>
        </w:rPr>
      </w:pPr>
    </w:p>
    <w:p w:rsidR="00CF7E79" w:rsidRPr="000653F9" w:rsidRDefault="00CF7E79" w:rsidP="00CF7E79">
      <w:pPr>
        <w:pStyle w:val="Heading1"/>
        <w:jc w:val="both"/>
      </w:pPr>
      <w:r>
        <w:lastRenderedPageBreak/>
        <w:t>Conclusion</w:t>
      </w:r>
    </w:p>
    <w:p w:rsidR="003A382F" w:rsidRPr="003A382F" w:rsidRDefault="00CF7E79" w:rsidP="00801208">
      <w:pPr>
        <w:rPr>
          <w:rFonts w:cstheme="minorHAnsi"/>
        </w:rPr>
      </w:pPr>
      <w:r>
        <w:rPr>
          <w:rFonts w:cstheme="minorHAnsi"/>
        </w:rPr>
        <w:t>The  timer circuit was successfully implemented on</w:t>
      </w:r>
      <w:r w:rsidR="003A382F">
        <w:rPr>
          <w:rFonts w:cstheme="minorHAnsi"/>
        </w:rPr>
        <w:t xml:space="preserve"> </w:t>
      </w:r>
      <w:r w:rsidR="003A382F" w:rsidRPr="003A382F">
        <w:rPr>
          <w:rFonts w:cstheme="minorHAnsi"/>
        </w:rPr>
        <w:t>proteus</w:t>
      </w:r>
      <w:r w:rsidR="003A382F">
        <w:rPr>
          <w:rFonts w:cstheme="minorHAnsi"/>
        </w:rPr>
        <w:t xml:space="preserve"> and tested with various use case scenarios. Also were successful in learning the interfacing of the 16x2 LCD module and buttons, through this project.</w:t>
      </w:r>
      <w:r w:rsidR="00E26A40" w:rsidRPr="00E26A40">
        <w:rPr>
          <w:rFonts w:cstheme="minorHAnsi"/>
          <w:noProof/>
          <w:lang w:val="en-IN" w:eastAsia="en-IN"/>
        </w:rPr>
        <w:t xml:space="preserve"> </w:t>
      </w:r>
    </w:p>
    <w:p w:rsidR="00801208" w:rsidRDefault="00E26A40" w:rsidP="00801208">
      <w:r>
        <w:rPr>
          <w:rFonts w:cstheme="minorHAnsi"/>
          <w:noProof/>
          <w:lang w:val="en-IN" w:eastAsia="en-IN"/>
        </w:rPr>
        <w:drawing>
          <wp:inline distT="0" distB="0" distL="0" distR="0" wp14:anchorId="4488506E" wp14:editId="3C826A25">
            <wp:extent cx="1098550" cy="1098550"/>
            <wp:effectExtent l="0" t="0" r="6350" b="6350"/>
            <wp:docPr id="8" name="Picture 8" descr="C:\Users\LENOVO\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fra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p w:rsidR="00801208" w:rsidRPr="00801208" w:rsidRDefault="00E26A40" w:rsidP="00801208">
      <w:r>
        <w:t>Scan the QR code to watch the demo .</w:t>
      </w:r>
    </w:p>
    <w:p w:rsidR="00801208" w:rsidRDefault="00801208" w:rsidP="00801208"/>
    <w:p w:rsidR="006F11EA" w:rsidRDefault="006F11EA" w:rsidP="00801208"/>
    <w:p w:rsidR="006F11EA" w:rsidRDefault="006F11EA" w:rsidP="00801208"/>
    <w:p w:rsidR="006F11EA" w:rsidRDefault="006F11EA" w:rsidP="00801208"/>
    <w:p w:rsidR="006F11EA" w:rsidRDefault="006F11EA" w:rsidP="00801208"/>
    <w:p w:rsidR="006F11EA" w:rsidRDefault="006F11EA" w:rsidP="00801208"/>
    <w:p w:rsidR="006F11EA" w:rsidRDefault="006F11EA" w:rsidP="00801208"/>
    <w:p w:rsidR="006F11EA" w:rsidRDefault="006F11EA" w:rsidP="00801208"/>
    <w:p w:rsidR="006F11EA" w:rsidRDefault="006F11EA" w:rsidP="00801208"/>
    <w:p w:rsidR="00E26A40" w:rsidRDefault="00E26A40" w:rsidP="00801208"/>
    <w:p w:rsidR="00E26A40" w:rsidRDefault="00E26A40" w:rsidP="00801208"/>
    <w:p w:rsidR="00E26A40" w:rsidRDefault="00E26A40" w:rsidP="00801208"/>
    <w:p w:rsidR="00E26A40" w:rsidRDefault="00E26A40" w:rsidP="00801208"/>
    <w:p w:rsidR="00E26A40" w:rsidRDefault="00E26A40" w:rsidP="00801208"/>
    <w:p w:rsidR="00E26A40" w:rsidRDefault="00E26A40" w:rsidP="00801208"/>
    <w:p w:rsidR="006F11EA" w:rsidRDefault="006F11EA" w:rsidP="00801208">
      <w:pPr>
        <w:pStyle w:val="Heading1"/>
        <w:jc w:val="both"/>
        <w:rPr>
          <w:rFonts w:asciiTheme="minorHAnsi" w:eastAsiaTheme="minorEastAsia" w:hAnsiTheme="minorHAnsi" w:cstheme="minorBidi"/>
          <w:b w:val="0"/>
          <w:bCs w:val="0"/>
          <w:smallCaps w:val="0"/>
          <w:sz w:val="22"/>
          <w:szCs w:val="22"/>
        </w:rPr>
      </w:pPr>
    </w:p>
    <w:p w:rsidR="00E26A40" w:rsidRPr="00E26A40" w:rsidRDefault="00E26A40" w:rsidP="00E26A40"/>
    <w:p w:rsidR="005176DE" w:rsidRDefault="00801208" w:rsidP="00801208">
      <w:pPr>
        <w:pStyle w:val="Heading1"/>
        <w:jc w:val="both"/>
      </w:pPr>
      <w:r>
        <w:lastRenderedPageBreak/>
        <w:t>Appendix:Program</w:t>
      </w:r>
    </w:p>
    <w:p w:rsidR="00801208" w:rsidRDefault="00801208" w:rsidP="00801208">
      <w:r>
        <w:t>#include&lt;LiquidCrystal.h&gt;</w:t>
      </w:r>
    </w:p>
    <w:p w:rsidR="00801208" w:rsidRDefault="00801208" w:rsidP="00801208"/>
    <w:p w:rsidR="00801208" w:rsidRDefault="00801208" w:rsidP="00801208">
      <w:r>
        <w:t>LiquidCrystal lcd(12, 11, 5, 4, 3, 2);  // sets the interfacing pins</w:t>
      </w:r>
    </w:p>
    <w:p w:rsidR="00801208" w:rsidRDefault="00801208" w:rsidP="00801208">
      <w:r>
        <w:t>int num = 0;</w:t>
      </w:r>
    </w:p>
    <w:p w:rsidR="00801208" w:rsidRDefault="00801208" w:rsidP="00801208">
      <w:r>
        <w:t>int bs1 = 0;</w:t>
      </w:r>
    </w:p>
    <w:p w:rsidR="00801208" w:rsidRDefault="00801208" w:rsidP="00801208">
      <w:r>
        <w:t>int bs2 = 0;</w:t>
      </w:r>
    </w:p>
    <w:p w:rsidR="00801208" w:rsidRDefault="00801208" w:rsidP="00801208">
      <w:r>
        <w:t>int bs3 = 0;</w:t>
      </w:r>
    </w:p>
    <w:p w:rsidR="00801208" w:rsidRDefault="00801208" w:rsidP="00801208">
      <w:r>
        <w:t>int bs4 = 0;</w:t>
      </w:r>
    </w:p>
    <w:p w:rsidR="00801208" w:rsidRDefault="00801208" w:rsidP="00801208">
      <w:r>
        <w:t>int lbs1 = 0;</w:t>
      </w:r>
    </w:p>
    <w:p w:rsidR="00801208" w:rsidRDefault="00801208" w:rsidP="00801208">
      <w:r>
        <w:t>int lbs2 = 0;</w:t>
      </w:r>
    </w:p>
    <w:p w:rsidR="00801208" w:rsidRDefault="00801208" w:rsidP="00801208">
      <w:r>
        <w:t>int lbs3 = 0;</w:t>
      </w:r>
    </w:p>
    <w:p w:rsidR="00801208" w:rsidRDefault="00801208" w:rsidP="00801208">
      <w:r>
        <w:t>int lbs4 = 0;</w:t>
      </w:r>
    </w:p>
    <w:p w:rsidR="00801208" w:rsidRDefault="00801208" w:rsidP="00801208">
      <w:r>
        <w:t>void setup()</w:t>
      </w:r>
    </w:p>
    <w:p w:rsidR="00801208" w:rsidRDefault="00801208" w:rsidP="00801208">
      <w:r>
        <w:t>{</w:t>
      </w:r>
    </w:p>
    <w:p w:rsidR="00801208" w:rsidRDefault="00801208" w:rsidP="00801208">
      <w:r>
        <w:t xml:space="preserve">  pinMode(8, INPUT);</w:t>
      </w:r>
    </w:p>
    <w:p w:rsidR="00801208" w:rsidRDefault="00801208" w:rsidP="00801208">
      <w:r>
        <w:t xml:space="preserve">  pinMode(9, INPUT);</w:t>
      </w:r>
    </w:p>
    <w:p w:rsidR="00801208" w:rsidRDefault="00801208" w:rsidP="00801208">
      <w:r>
        <w:t xml:space="preserve">  lcd.begin(16, 2);  // initializes the 16x2 LCD</w:t>
      </w:r>
    </w:p>
    <w:p w:rsidR="00801208" w:rsidRDefault="00801208" w:rsidP="00801208">
      <w:r>
        <w:t>}</w:t>
      </w:r>
    </w:p>
    <w:p w:rsidR="00801208" w:rsidRDefault="00801208" w:rsidP="00801208"/>
    <w:p w:rsidR="00801208" w:rsidRDefault="00801208" w:rsidP="00801208">
      <w:r>
        <w:t>void loop()</w:t>
      </w:r>
    </w:p>
    <w:p w:rsidR="00801208" w:rsidRDefault="00801208" w:rsidP="00801208">
      <w:r>
        <w:t>{</w:t>
      </w:r>
    </w:p>
    <w:p w:rsidR="00801208" w:rsidRDefault="00801208" w:rsidP="00801208">
      <w:r>
        <w:t xml:space="preserve">  //delay(20);</w:t>
      </w:r>
    </w:p>
    <w:p w:rsidR="00801208" w:rsidRDefault="00801208" w:rsidP="00801208">
      <w:r>
        <w:t xml:space="preserve">  lcd.setCursor(0, 0);          //sets the cursor at row 0 column 0</w:t>
      </w:r>
    </w:p>
    <w:p w:rsidR="00801208" w:rsidRDefault="00801208" w:rsidP="00801208">
      <w:r>
        <w:t xml:space="preserve">  lcd.print("COUNTER Program"); // prints 16x2 LCD MODULE</w:t>
      </w:r>
    </w:p>
    <w:p w:rsidR="00801208" w:rsidRDefault="00801208" w:rsidP="00801208">
      <w:r>
        <w:t xml:space="preserve">  lcd.setCursor(2, 1); //sets the cursor at row 1 column 2</w:t>
      </w:r>
    </w:p>
    <w:p w:rsidR="00801208" w:rsidRDefault="00801208" w:rsidP="00801208">
      <w:r>
        <w:t xml:space="preserve">  bs1 = digitalRead(8);</w:t>
      </w:r>
    </w:p>
    <w:p w:rsidR="00801208" w:rsidRDefault="00801208" w:rsidP="00801208">
      <w:r>
        <w:t xml:space="preserve">  bs2 = digitalRead(9);</w:t>
      </w:r>
    </w:p>
    <w:p w:rsidR="00801208" w:rsidRDefault="00801208" w:rsidP="00801208">
      <w:r>
        <w:lastRenderedPageBreak/>
        <w:t xml:space="preserve">  bs3 = digitalRead(0);</w:t>
      </w:r>
    </w:p>
    <w:p w:rsidR="00801208" w:rsidRDefault="00801208" w:rsidP="00801208">
      <w:r>
        <w:t xml:space="preserve">  bs4 = digitalRead(1);</w:t>
      </w:r>
    </w:p>
    <w:p w:rsidR="00801208" w:rsidRDefault="00801208" w:rsidP="00801208">
      <w:r>
        <w:t xml:space="preserve">  if (bs1 != lbs1 &amp;&amp; bs1 == HIGH)</w:t>
      </w:r>
    </w:p>
    <w:p w:rsidR="00801208" w:rsidRDefault="00801208" w:rsidP="00801208">
      <w:r>
        <w:t xml:space="preserve">  {</w:t>
      </w:r>
    </w:p>
    <w:p w:rsidR="00801208" w:rsidRDefault="00801208" w:rsidP="00801208">
      <w:r>
        <w:t xml:space="preserve">    num = num + 1;</w:t>
      </w:r>
    </w:p>
    <w:p w:rsidR="00801208" w:rsidRDefault="00801208" w:rsidP="00801208">
      <w:r>
        <w:t xml:space="preserve">    lcd.setCursor(2, 1);</w:t>
      </w:r>
    </w:p>
    <w:p w:rsidR="00801208" w:rsidRDefault="00801208" w:rsidP="00801208">
      <w:r>
        <w:t xml:space="preserve">    lcd.print(num);   // prints HELLO WORLD</w:t>
      </w:r>
    </w:p>
    <w:p w:rsidR="00801208" w:rsidRDefault="00801208" w:rsidP="00801208">
      <w:r>
        <w:t xml:space="preserve">  }</w:t>
      </w:r>
    </w:p>
    <w:p w:rsidR="00801208" w:rsidRDefault="00801208" w:rsidP="00801208">
      <w:r>
        <w:t xml:space="preserve">  if (bs2 != lbs2 &amp;&amp; bs2 == HIGH)</w:t>
      </w:r>
    </w:p>
    <w:p w:rsidR="00801208" w:rsidRDefault="00801208" w:rsidP="00801208">
      <w:r>
        <w:t xml:space="preserve">  {</w:t>
      </w:r>
    </w:p>
    <w:p w:rsidR="00801208" w:rsidRDefault="00801208" w:rsidP="00801208">
      <w:r>
        <w:t xml:space="preserve">    num = num + 10;</w:t>
      </w:r>
    </w:p>
    <w:p w:rsidR="00801208" w:rsidRDefault="00801208" w:rsidP="00801208">
      <w:r>
        <w:t xml:space="preserve">    lcd.setCursor(2, 1);</w:t>
      </w:r>
    </w:p>
    <w:p w:rsidR="00801208" w:rsidRDefault="00801208" w:rsidP="00801208">
      <w:r>
        <w:t xml:space="preserve">    lcd.print(num);     // prints HELLO WORLD</w:t>
      </w:r>
    </w:p>
    <w:p w:rsidR="00801208" w:rsidRDefault="00801208" w:rsidP="00801208">
      <w:r>
        <w:t xml:space="preserve">  }</w:t>
      </w:r>
    </w:p>
    <w:p w:rsidR="00801208" w:rsidRDefault="00801208" w:rsidP="00801208">
      <w:r>
        <w:t xml:space="preserve">  if (bs3 != lbs3 &amp;&amp; bs3 == HIGH)</w:t>
      </w:r>
    </w:p>
    <w:p w:rsidR="00801208" w:rsidRDefault="00801208" w:rsidP="00801208">
      <w:r>
        <w:t xml:space="preserve">  {</w:t>
      </w:r>
    </w:p>
    <w:p w:rsidR="00801208" w:rsidRDefault="00801208" w:rsidP="00801208">
      <w:r>
        <w:t xml:space="preserve">    int numc = num;</w:t>
      </w:r>
    </w:p>
    <w:p w:rsidR="00801208" w:rsidRDefault="00801208" w:rsidP="00801208">
      <w:r>
        <w:t xml:space="preserve">    num=0;</w:t>
      </w:r>
    </w:p>
    <w:p w:rsidR="00801208" w:rsidRDefault="00801208" w:rsidP="00801208">
      <w:r>
        <w:t xml:space="preserve">    int count =millis();</w:t>
      </w:r>
    </w:p>
    <w:p w:rsidR="00801208" w:rsidRDefault="00801208" w:rsidP="00801208">
      <w:r>
        <w:t xml:space="preserve">    lcd.setCursor(0, 0);</w:t>
      </w:r>
    </w:p>
    <w:p w:rsidR="00801208" w:rsidRDefault="00801208" w:rsidP="00801208">
      <w:r>
        <w:t xml:space="preserve">    lcd.print("                ");</w:t>
      </w:r>
    </w:p>
    <w:p w:rsidR="00801208" w:rsidRDefault="00801208" w:rsidP="00801208">
      <w:r>
        <w:t xml:space="preserve">    lcd.setCursor(0, 0);</w:t>
      </w:r>
    </w:p>
    <w:p w:rsidR="00801208" w:rsidRDefault="00801208" w:rsidP="00801208">
      <w:r>
        <w:t xml:space="preserve">    lcd.print("COUNTER RUNNING&gt;&gt;&gt;&gt;&gt;");</w:t>
      </w:r>
    </w:p>
    <w:p w:rsidR="00801208" w:rsidRDefault="00801208" w:rsidP="00801208">
      <w:r>
        <w:t xml:space="preserve">    lcd.setCursor(2, 1);</w:t>
      </w:r>
    </w:p>
    <w:p w:rsidR="00801208" w:rsidRDefault="00801208" w:rsidP="00801208">
      <w:r>
        <w:t xml:space="preserve">    lcd.print(numc);</w:t>
      </w:r>
    </w:p>
    <w:p w:rsidR="00801208" w:rsidRDefault="00801208" w:rsidP="00801208">
      <w:r>
        <w:t xml:space="preserve">    while (numc &gt;0)</w:t>
      </w:r>
    </w:p>
    <w:p w:rsidR="00801208" w:rsidRDefault="00801208" w:rsidP="00801208">
      <w:r>
        <w:t xml:space="preserve">    {</w:t>
      </w:r>
    </w:p>
    <w:p w:rsidR="00801208" w:rsidRDefault="00801208" w:rsidP="00801208">
      <w:r>
        <w:t xml:space="preserve">      if((millis()-count)&gt;999){</w:t>
      </w:r>
    </w:p>
    <w:p w:rsidR="00801208" w:rsidRDefault="00801208" w:rsidP="00801208">
      <w:r>
        <w:t xml:space="preserve">   lcd.setCursor(2, 1);</w:t>
      </w:r>
    </w:p>
    <w:p w:rsidR="00801208" w:rsidRDefault="00801208" w:rsidP="00801208">
      <w:r>
        <w:lastRenderedPageBreak/>
        <w:t xml:space="preserve">   lcd.print("       ");</w:t>
      </w:r>
    </w:p>
    <w:p w:rsidR="00801208" w:rsidRDefault="00801208" w:rsidP="00801208">
      <w:r>
        <w:t xml:space="preserve">   count = millis();</w:t>
      </w:r>
    </w:p>
    <w:p w:rsidR="00801208" w:rsidRDefault="00801208" w:rsidP="00801208">
      <w:r>
        <w:t xml:space="preserve">   numc = numc - 1;</w:t>
      </w:r>
    </w:p>
    <w:p w:rsidR="00801208" w:rsidRDefault="00801208" w:rsidP="00801208">
      <w:r>
        <w:t xml:space="preserve">   lcd.setCursor(2, 1);</w:t>
      </w:r>
    </w:p>
    <w:p w:rsidR="00801208" w:rsidRDefault="00801208" w:rsidP="00801208">
      <w:r>
        <w:t xml:space="preserve">   lcd.print(numc);</w:t>
      </w:r>
    </w:p>
    <w:p w:rsidR="00801208" w:rsidRDefault="00801208" w:rsidP="00801208">
      <w:r>
        <w:t xml:space="preserve">   //delay(1000); </w:t>
      </w:r>
    </w:p>
    <w:p w:rsidR="00801208" w:rsidRDefault="00801208" w:rsidP="00801208">
      <w:r>
        <w:t xml:space="preserve">      }</w:t>
      </w:r>
    </w:p>
    <w:p w:rsidR="00801208" w:rsidRDefault="00801208" w:rsidP="00801208">
      <w:r>
        <w:t xml:space="preserve">      lbs4 = bs4;</w:t>
      </w:r>
    </w:p>
    <w:p w:rsidR="00801208" w:rsidRDefault="00801208" w:rsidP="00801208">
      <w:r>
        <w:t xml:space="preserve">      bs4=digitalRead(1);</w:t>
      </w:r>
    </w:p>
    <w:p w:rsidR="00801208" w:rsidRDefault="00801208" w:rsidP="00801208">
      <w:r>
        <w:t xml:space="preserve">      if(bs4==HIGH &amp;&amp; lbs4!=bs4)</w:t>
      </w:r>
    </w:p>
    <w:p w:rsidR="00801208" w:rsidRDefault="00801208" w:rsidP="00801208">
      <w:r>
        <w:t xml:space="preserve">   break;</w:t>
      </w:r>
    </w:p>
    <w:p w:rsidR="00801208" w:rsidRDefault="00801208" w:rsidP="00801208">
      <w:r>
        <w:t xml:space="preserve">    }</w:t>
      </w:r>
    </w:p>
    <w:p w:rsidR="00801208" w:rsidRDefault="00801208" w:rsidP="00801208">
      <w:r>
        <w:t xml:space="preserve">    lcd.setCursor(2, 1);</w:t>
      </w:r>
    </w:p>
    <w:p w:rsidR="00801208" w:rsidRDefault="00801208" w:rsidP="00801208">
      <w:r>
        <w:t xml:space="preserve">    lcd.print("       ");</w:t>
      </w:r>
    </w:p>
    <w:p w:rsidR="00801208" w:rsidRDefault="00801208" w:rsidP="00801208">
      <w:r>
        <w:t xml:space="preserve">    numc=0;</w:t>
      </w:r>
    </w:p>
    <w:p w:rsidR="00801208" w:rsidRDefault="00801208" w:rsidP="00801208">
      <w:r>
        <w:t xml:space="preserve">    num=0;</w:t>
      </w:r>
    </w:p>
    <w:p w:rsidR="00801208" w:rsidRDefault="00801208" w:rsidP="00801208">
      <w:r>
        <w:t xml:space="preserve">    lcd.setCursor(0, 0);</w:t>
      </w:r>
    </w:p>
    <w:p w:rsidR="00801208" w:rsidRDefault="00801208" w:rsidP="00801208">
      <w:r>
        <w:t xml:space="preserve">    lcd.print("                ");</w:t>
      </w:r>
    </w:p>
    <w:p w:rsidR="00801208" w:rsidRDefault="00801208" w:rsidP="00801208">
      <w:r>
        <w:t xml:space="preserve">    lcd.setCursor(0, 0);</w:t>
      </w:r>
    </w:p>
    <w:p w:rsidR="00801208" w:rsidRDefault="00801208" w:rsidP="00801208">
      <w:r>
        <w:t xml:space="preserve">    lcd.print("RESET");</w:t>
      </w:r>
    </w:p>
    <w:p w:rsidR="00801208" w:rsidRDefault="00801208" w:rsidP="00801208">
      <w:r>
        <w:t xml:space="preserve">    lcd.setCursor(2, 1);</w:t>
      </w:r>
    </w:p>
    <w:p w:rsidR="00801208" w:rsidRDefault="00801208" w:rsidP="00801208">
      <w:r>
        <w:t xml:space="preserve">    lcd.print(num);</w:t>
      </w:r>
    </w:p>
    <w:p w:rsidR="00801208" w:rsidRDefault="00801208" w:rsidP="00801208">
      <w:r>
        <w:t xml:space="preserve">    delay(1000);</w:t>
      </w:r>
    </w:p>
    <w:p w:rsidR="00801208" w:rsidRDefault="00801208" w:rsidP="00801208">
      <w:r>
        <w:t xml:space="preserve">  }</w:t>
      </w:r>
    </w:p>
    <w:p w:rsidR="00801208" w:rsidRDefault="00801208" w:rsidP="00801208">
      <w:r>
        <w:t xml:space="preserve">  if(bs4==HIGH &amp;&amp; lbs4!=bs4){</w:t>
      </w:r>
    </w:p>
    <w:p w:rsidR="00801208" w:rsidRDefault="00801208" w:rsidP="00801208">
      <w:r>
        <w:t xml:space="preserve">   lcd.setCursor(2, 1);</w:t>
      </w:r>
    </w:p>
    <w:p w:rsidR="00801208" w:rsidRDefault="00801208" w:rsidP="00801208">
      <w:r>
        <w:t xml:space="preserve">    lcd.print("       ");</w:t>
      </w:r>
    </w:p>
    <w:p w:rsidR="00801208" w:rsidRDefault="00801208" w:rsidP="00801208">
      <w:r>
        <w:t xml:space="preserve">    //numc=0;</w:t>
      </w:r>
    </w:p>
    <w:p w:rsidR="00801208" w:rsidRDefault="00801208" w:rsidP="00801208">
      <w:r>
        <w:t xml:space="preserve">    num=0;</w:t>
      </w:r>
    </w:p>
    <w:p w:rsidR="00801208" w:rsidRDefault="00801208" w:rsidP="00801208">
      <w:r>
        <w:lastRenderedPageBreak/>
        <w:t xml:space="preserve">    lcd.setCursor(0, 0);</w:t>
      </w:r>
    </w:p>
    <w:p w:rsidR="00801208" w:rsidRDefault="00801208" w:rsidP="00801208">
      <w:r>
        <w:t xml:space="preserve">    lcd.print("                ");</w:t>
      </w:r>
    </w:p>
    <w:p w:rsidR="00801208" w:rsidRDefault="00801208" w:rsidP="00801208">
      <w:r>
        <w:t xml:space="preserve">    lcd.setCursor(0, 0);</w:t>
      </w:r>
    </w:p>
    <w:p w:rsidR="00801208" w:rsidRDefault="00801208" w:rsidP="00801208">
      <w:r>
        <w:t xml:space="preserve">    lcd.print("RESET");</w:t>
      </w:r>
    </w:p>
    <w:p w:rsidR="00801208" w:rsidRDefault="00801208" w:rsidP="00801208">
      <w:r>
        <w:t xml:space="preserve">    lcd.setCursor(2, 1);</w:t>
      </w:r>
    </w:p>
    <w:p w:rsidR="00801208" w:rsidRDefault="00801208" w:rsidP="00801208">
      <w:r>
        <w:t xml:space="preserve">    lcd.print(num);</w:t>
      </w:r>
    </w:p>
    <w:p w:rsidR="00801208" w:rsidRDefault="00801208" w:rsidP="00801208">
      <w:r>
        <w:t xml:space="preserve">    delay(1000);</w:t>
      </w:r>
    </w:p>
    <w:p w:rsidR="00801208" w:rsidRDefault="00801208" w:rsidP="00801208">
      <w:r>
        <w:t xml:space="preserve">   }</w:t>
      </w:r>
    </w:p>
    <w:p w:rsidR="00801208" w:rsidRDefault="00801208" w:rsidP="00801208">
      <w:r>
        <w:t xml:space="preserve">  lbs1 = bs1;</w:t>
      </w:r>
    </w:p>
    <w:p w:rsidR="00801208" w:rsidRDefault="00801208" w:rsidP="00801208">
      <w:r>
        <w:t xml:space="preserve">  lbs2 = bs2;</w:t>
      </w:r>
    </w:p>
    <w:p w:rsidR="00801208" w:rsidRDefault="00801208" w:rsidP="00801208">
      <w:r>
        <w:t xml:space="preserve">  lbs3 = bs3;</w:t>
      </w:r>
    </w:p>
    <w:p w:rsidR="00801208" w:rsidRDefault="00801208" w:rsidP="00801208">
      <w:r>
        <w:t xml:space="preserve">  lbs4 = bs4;</w:t>
      </w:r>
    </w:p>
    <w:p w:rsidR="00801208" w:rsidRDefault="00801208" w:rsidP="00801208"/>
    <w:p w:rsidR="00801208" w:rsidRDefault="00801208" w:rsidP="00801208">
      <w:r>
        <w:t>}</w:t>
      </w:r>
    </w:p>
    <w:p w:rsidR="00801208" w:rsidRPr="00801208" w:rsidRDefault="00801208" w:rsidP="00801208">
      <w:r>
        <w:t>//8,9 pin</w:t>
      </w:r>
    </w:p>
    <w:sectPr w:rsidR="00801208" w:rsidRPr="00801208" w:rsidSect="005176DE">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6A9" w:rsidRDefault="00BA06A9" w:rsidP="00855982">
      <w:pPr>
        <w:spacing w:after="0" w:line="240" w:lineRule="auto"/>
      </w:pPr>
      <w:r>
        <w:separator/>
      </w:r>
    </w:p>
  </w:endnote>
  <w:endnote w:type="continuationSeparator" w:id="0">
    <w:p w:rsidR="00BA06A9" w:rsidRDefault="00BA06A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02787"/>
      <w:docPartObj>
        <w:docPartGallery w:val="Page Numbers (Bottom of Page)"/>
        <w:docPartUnique/>
      </w:docPartObj>
    </w:sdtPr>
    <w:sdtEndPr>
      <w:rPr>
        <w:rStyle w:val="Heading2Char"/>
        <w:rFonts w:asciiTheme="majorHAnsi" w:eastAsiaTheme="majorEastAsia" w:hAnsiTheme="majorHAnsi" w:cstheme="majorBidi"/>
        <w:b/>
        <w:bCs/>
        <w:smallCaps/>
        <w:szCs w:val="28"/>
      </w:rPr>
    </w:sdtEndPr>
    <w:sdtContent>
      <w:sdt>
        <w:sdtPr>
          <w:rPr>
            <w:rStyle w:val="Heading2Char"/>
            <w:sz w:val="22"/>
          </w:rPr>
          <w:id w:val="-1705238520"/>
          <w:docPartObj>
            <w:docPartGallery w:val="Page Numbers (Top of Page)"/>
            <w:docPartUnique/>
          </w:docPartObj>
        </w:sdtPr>
        <w:sdtContent>
          <w:p w:rsidR="003421C9" w:rsidRPr="00335A6E" w:rsidRDefault="003421C9">
            <w:pPr>
              <w:pStyle w:val="Footer"/>
              <w:rPr>
                <w:rFonts w:asciiTheme="majorHAnsi" w:eastAsiaTheme="majorEastAsia" w:hAnsiTheme="majorHAnsi" w:cstheme="majorBidi"/>
                <w:b/>
                <w:bCs/>
                <w:smallCaps/>
                <w:szCs w:val="28"/>
              </w:rPr>
            </w:pPr>
            <w:r w:rsidRPr="00335A6E">
              <w:rPr>
                <w:rStyle w:val="Heading2Char"/>
                <w:sz w:val="22"/>
              </w:rPr>
              <w:t xml:space="preserve">Page </w:t>
            </w:r>
            <w:r w:rsidRPr="00335A6E">
              <w:rPr>
                <w:rStyle w:val="Heading2Char"/>
                <w:sz w:val="22"/>
              </w:rPr>
              <w:fldChar w:fldCharType="begin"/>
            </w:r>
            <w:r w:rsidRPr="00335A6E">
              <w:rPr>
                <w:rStyle w:val="Heading2Char"/>
                <w:sz w:val="22"/>
              </w:rPr>
              <w:instrText xml:space="preserve"> PAGE </w:instrText>
            </w:r>
            <w:r w:rsidRPr="00335A6E">
              <w:rPr>
                <w:rStyle w:val="Heading2Char"/>
                <w:sz w:val="22"/>
              </w:rPr>
              <w:fldChar w:fldCharType="separate"/>
            </w:r>
            <w:r w:rsidR="00E26A40">
              <w:rPr>
                <w:rStyle w:val="Heading2Char"/>
                <w:noProof/>
                <w:sz w:val="22"/>
              </w:rPr>
              <w:t>9</w:t>
            </w:r>
            <w:r w:rsidRPr="00335A6E">
              <w:rPr>
                <w:rStyle w:val="Heading2Char"/>
                <w:sz w:val="22"/>
              </w:rPr>
              <w:fldChar w:fldCharType="end"/>
            </w:r>
            <w:r w:rsidRPr="00335A6E">
              <w:rPr>
                <w:rStyle w:val="Heading2Char"/>
                <w:sz w:val="22"/>
              </w:rPr>
              <w:t xml:space="preserve"> of </w:t>
            </w:r>
            <w:r w:rsidRPr="00335A6E">
              <w:rPr>
                <w:rStyle w:val="Heading2Char"/>
                <w:sz w:val="22"/>
              </w:rPr>
              <w:fldChar w:fldCharType="begin"/>
            </w:r>
            <w:r w:rsidRPr="00335A6E">
              <w:rPr>
                <w:rStyle w:val="Heading2Char"/>
                <w:sz w:val="22"/>
              </w:rPr>
              <w:instrText xml:space="preserve"> NUMPAGES  </w:instrText>
            </w:r>
            <w:r w:rsidRPr="00335A6E">
              <w:rPr>
                <w:rStyle w:val="Heading2Char"/>
                <w:sz w:val="22"/>
              </w:rPr>
              <w:fldChar w:fldCharType="separate"/>
            </w:r>
            <w:r w:rsidR="00E26A40">
              <w:rPr>
                <w:rStyle w:val="Heading2Char"/>
                <w:noProof/>
                <w:sz w:val="22"/>
              </w:rPr>
              <w:t>9</w:t>
            </w:r>
            <w:r w:rsidRPr="00335A6E">
              <w:rPr>
                <w:rStyle w:val="Heading2Char"/>
                <w:sz w:val="22"/>
              </w:rPr>
              <w:fldChar w:fldCharType="end"/>
            </w:r>
            <w:r w:rsidRPr="00335A6E">
              <w:rPr>
                <w:rStyle w:val="Heading2Char"/>
                <w:sz w:val="22"/>
              </w:rPr>
              <w:t xml:space="preserve"> </w:t>
            </w:r>
            <w:r w:rsidR="00335A6E" w:rsidRPr="00335A6E">
              <w:rPr>
                <w:rStyle w:val="Heading2Char"/>
                <w:sz w:val="22"/>
              </w:rPr>
              <w:tab/>
            </w:r>
            <w:r w:rsidR="00335A6E" w:rsidRPr="00335A6E">
              <w:rPr>
                <w:rStyle w:val="Heading2Char"/>
                <w:sz w:val="22"/>
              </w:rPr>
              <w:tab/>
            </w:r>
            <w:r w:rsidR="00335A6E" w:rsidRPr="00335A6E">
              <w:rPr>
                <w:rStyle w:val="Heading2Char"/>
                <w:sz w:val="22"/>
              </w:rPr>
              <w:tab/>
            </w:r>
            <w:r w:rsidR="00335A6E" w:rsidRPr="00335A6E">
              <w:rPr>
                <w:rStyle w:val="Heading2Char"/>
                <w:sz w:val="22"/>
              </w:rPr>
              <w:tab/>
            </w:r>
            <w:r w:rsidR="00335A6E">
              <w:rPr>
                <w:rStyle w:val="Heading2Char"/>
                <w:sz w:val="22"/>
              </w:rPr>
              <w:tab/>
            </w:r>
            <w:r w:rsidR="00335A6E" w:rsidRPr="00335A6E">
              <w:rPr>
                <w:rStyle w:val="Heading2Char"/>
                <w:sz w:val="22"/>
              </w:rPr>
              <w:t>Arduino based Timer: 16x2 LCD and Button interfacing</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090668054"/>
      <w:docPartObj>
        <w:docPartGallery w:val="Page Numbers (Bottom of Page)"/>
        <w:docPartUnique/>
      </w:docPartObj>
    </w:sdtPr>
    <w:sdtContent>
      <w:sdt>
        <w:sdtPr>
          <w:rPr>
            <w:sz w:val="22"/>
          </w:rPr>
          <w:id w:val="-391278856"/>
          <w:docPartObj>
            <w:docPartGallery w:val="Page Numbers (Bottom of Page)"/>
            <w:docPartUnique/>
          </w:docPartObj>
        </w:sdtPr>
        <w:sdtContent>
          <w:sdt>
            <w:sdtPr>
              <w:rPr>
                <w:sz w:val="22"/>
              </w:rPr>
              <w:id w:val="425394442"/>
              <w:docPartObj>
                <w:docPartGallery w:val="Page Numbers (Top of Page)"/>
                <w:docPartUnique/>
              </w:docPartObj>
            </w:sdtPr>
            <w:sdtContent>
              <w:p w:rsidR="000653F9" w:rsidRPr="00335A6E" w:rsidRDefault="003421C9" w:rsidP="00335A6E">
                <w:pPr>
                  <w:pStyle w:val="Heading2"/>
                  <w:rPr>
                    <w:sz w:val="22"/>
                  </w:rPr>
                </w:pPr>
                <w:r w:rsidRPr="00335A6E">
                  <w:rPr>
                    <w:sz w:val="22"/>
                  </w:rPr>
                  <w:t xml:space="preserve">Page </w:t>
                </w:r>
                <w:r w:rsidRPr="00335A6E">
                  <w:rPr>
                    <w:sz w:val="22"/>
                  </w:rPr>
                  <w:fldChar w:fldCharType="begin"/>
                </w:r>
                <w:r w:rsidRPr="00335A6E">
                  <w:rPr>
                    <w:sz w:val="22"/>
                  </w:rPr>
                  <w:instrText xml:space="preserve"> PAGE </w:instrText>
                </w:r>
                <w:r w:rsidRPr="00335A6E">
                  <w:rPr>
                    <w:sz w:val="22"/>
                  </w:rPr>
                  <w:fldChar w:fldCharType="separate"/>
                </w:r>
                <w:r w:rsidR="00E26A40">
                  <w:rPr>
                    <w:noProof/>
                    <w:sz w:val="22"/>
                  </w:rPr>
                  <w:t>1</w:t>
                </w:r>
                <w:r w:rsidRPr="00335A6E">
                  <w:rPr>
                    <w:sz w:val="22"/>
                  </w:rPr>
                  <w:fldChar w:fldCharType="end"/>
                </w:r>
                <w:r w:rsidRPr="00335A6E">
                  <w:rPr>
                    <w:sz w:val="22"/>
                  </w:rPr>
                  <w:t xml:space="preserve"> of </w:t>
                </w:r>
                <w:r w:rsidRPr="00335A6E">
                  <w:rPr>
                    <w:sz w:val="22"/>
                  </w:rPr>
                  <w:fldChar w:fldCharType="begin"/>
                </w:r>
                <w:r w:rsidRPr="00335A6E">
                  <w:rPr>
                    <w:sz w:val="22"/>
                  </w:rPr>
                  <w:instrText xml:space="preserve"> NUMPAGES  </w:instrText>
                </w:r>
                <w:r w:rsidRPr="00335A6E">
                  <w:rPr>
                    <w:sz w:val="22"/>
                  </w:rPr>
                  <w:fldChar w:fldCharType="separate"/>
                </w:r>
                <w:r w:rsidR="00E26A40">
                  <w:rPr>
                    <w:noProof/>
                    <w:sz w:val="22"/>
                  </w:rPr>
                  <w:t>9</w:t>
                </w:r>
                <w:r w:rsidRPr="00335A6E">
                  <w:rPr>
                    <w:sz w:val="22"/>
                  </w:rPr>
                  <w:fldChar w:fldCharType="end"/>
                </w:r>
                <w:r w:rsidRPr="00335A6E">
                  <w:rPr>
                    <w:sz w:val="22"/>
                  </w:rPr>
                  <w:t xml:space="preserve"> </w:t>
                </w:r>
                <w:r w:rsidRPr="00335A6E">
                  <w:rPr>
                    <w:sz w:val="22"/>
                  </w:rPr>
                  <w:tab/>
                </w:r>
                <w:r w:rsidRPr="00335A6E">
                  <w:rPr>
                    <w:sz w:val="22"/>
                  </w:rPr>
                  <w:tab/>
                </w:r>
                <w:r w:rsidRPr="00335A6E">
                  <w:rPr>
                    <w:sz w:val="22"/>
                  </w:rPr>
                  <w:tab/>
                </w:r>
                <w:r w:rsidRPr="00335A6E">
                  <w:rPr>
                    <w:sz w:val="22"/>
                  </w:rPr>
                  <w:tab/>
                </w:r>
                <w:r w:rsidR="00335A6E">
                  <w:rPr>
                    <w:sz w:val="22"/>
                  </w:rPr>
                  <w:tab/>
                </w:r>
                <w:r w:rsidRPr="00335A6E">
                  <w:rPr>
                    <w:sz w:val="22"/>
                  </w:rPr>
                  <w:t>Arduino based Timer: 16x2 LCD and Button interfacing</w:t>
                </w:r>
              </w:p>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6A9" w:rsidRDefault="00BA06A9" w:rsidP="00855982">
      <w:pPr>
        <w:spacing w:after="0" w:line="240" w:lineRule="auto"/>
      </w:pPr>
      <w:r>
        <w:separator/>
      </w:r>
    </w:p>
  </w:footnote>
  <w:footnote w:type="continuationSeparator" w:id="0">
    <w:p w:rsidR="00BA06A9" w:rsidRDefault="00BA06A9"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15123E6"/>
    <w:multiLevelType w:val="hybridMultilevel"/>
    <w:tmpl w:val="C7A0C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55927A3"/>
    <w:multiLevelType w:val="multilevel"/>
    <w:tmpl w:val="C220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2B64EC"/>
    <w:multiLevelType w:val="hybridMultilevel"/>
    <w:tmpl w:val="E2E88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9B1201C"/>
    <w:multiLevelType w:val="hybridMultilevel"/>
    <w:tmpl w:val="EE38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8"/>
  </w:num>
  <w:num w:numId="31">
    <w:abstractNumId w:val="21"/>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08"/>
    <w:rsid w:val="000653F9"/>
    <w:rsid w:val="000874EA"/>
    <w:rsid w:val="00090859"/>
    <w:rsid w:val="000B58F5"/>
    <w:rsid w:val="001D4362"/>
    <w:rsid w:val="001F3FB5"/>
    <w:rsid w:val="00335A6E"/>
    <w:rsid w:val="003421C9"/>
    <w:rsid w:val="00386F08"/>
    <w:rsid w:val="003A382F"/>
    <w:rsid w:val="005169F6"/>
    <w:rsid w:val="005176DE"/>
    <w:rsid w:val="006F11EA"/>
    <w:rsid w:val="0073402E"/>
    <w:rsid w:val="007833A7"/>
    <w:rsid w:val="007D67BC"/>
    <w:rsid w:val="00801208"/>
    <w:rsid w:val="00855982"/>
    <w:rsid w:val="008E647A"/>
    <w:rsid w:val="00A10484"/>
    <w:rsid w:val="00BA06A9"/>
    <w:rsid w:val="00BE4ECD"/>
    <w:rsid w:val="00C53054"/>
    <w:rsid w:val="00CF7E79"/>
    <w:rsid w:val="00D062FB"/>
    <w:rsid w:val="00DD0244"/>
    <w:rsid w:val="00DE573F"/>
    <w:rsid w:val="00E26A40"/>
    <w:rsid w:val="00F0269D"/>
    <w:rsid w:val="00F6727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28DE8-6A74-4CA2-BE9D-A6EA4ED9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01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4453">
      <w:bodyDiv w:val="1"/>
      <w:marLeft w:val="0"/>
      <w:marRight w:val="0"/>
      <w:marTop w:val="0"/>
      <w:marBottom w:val="0"/>
      <w:divBdr>
        <w:top w:val="none" w:sz="0" w:space="0" w:color="auto"/>
        <w:left w:val="none" w:sz="0" w:space="0" w:color="auto"/>
        <w:bottom w:val="none" w:sz="0" w:space="0" w:color="auto"/>
        <w:right w:val="none" w:sz="0" w:space="0" w:color="auto"/>
      </w:divBdr>
    </w:div>
    <w:div w:id="814220400">
      <w:bodyDiv w:val="1"/>
      <w:marLeft w:val="0"/>
      <w:marRight w:val="0"/>
      <w:marTop w:val="0"/>
      <w:marBottom w:val="0"/>
      <w:divBdr>
        <w:top w:val="none" w:sz="0" w:space="0" w:color="auto"/>
        <w:left w:val="none" w:sz="0" w:space="0" w:color="auto"/>
        <w:bottom w:val="none" w:sz="0" w:space="0" w:color="auto"/>
        <w:right w:val="none" w:sz="0" w:space="0" w:color="auto"/>
      </w:divBdr>
    </w:div>
    <w:div w:id="845826632">
      <w:bodyDiv w:val="1"/>
      <w:marLeft w:val="0"/>
      <w:marRight w:val="0"/>
      <w:marTop w:val="0"/>
      <w:marBottom w:val="0"/>
      <w:divBdr>
        <w:top w:val="none" w:sz="0" w:space="0" w:color="auto"/>
        <w:left w:val="none" w:sz="0" w:space="0" w:color="auto"/>
        <w:bottom w:val="none" w:sz="0" w:space="0" w:color="auto"/>
        <w:right w:val="none" w:sz="0" w:space="0" w:color="auto"/>
      </w:divBdr>
    </w:div>
    <w:div w:id="906112489">
      <w:bodyDiv w:val="1"/>
      <w:marLeft w:val="0"/>
      <w:marRight w:val="0"/>
      <w:marTop w:val="0"/>
      <w:marBottom w:val="0"/>
      <w:divBdr>
        <w:top w:val="none" w:sz="0" w:space="0" w:color="auto"/>
        <w:left w:val="none" w:sz="0" w:space="0" w:color="auto"/>
        <w:bottom w:val="none" w:sz="0" w:space="0" w:color="auto"/>
        <w:right w:val="none" w:sz="0" w:space="0" w:color="auto"/>
      </w:divBdr>
      <w:divsChild>
        <w:div w:id="2017492988">
          <w:marLeft w:val="0"/>
          <w:marRight w:val="0"/>
          <w:marTop w:val="0"/>
          <w:marBottom w:val="0"/>
          <w:divBdr>
            <w:top w:val="none" w:sz="0" w:space="0" w:color="auto"/>
            <w:left w:val="none" w:sz="0" w:space="0" w:color="auto"/>
            <w:bottom w:val="none" w:sz="0" w:space="0" w:color="auto"/>
            <w:right w:val="none" w:sz="0" w:space="0" w:color="auto"/>
          </w:divBdr>
        </w:div>
        <w:div w:id="344404820">
          <w:marLeft w:val="0"/>
          <w:marRight w:val="0"/>
          <w:marTop w:val="0"/>
          <w:marBottom w:val="0"/>
          <w:divBdr>
            <w:top w:val="none" w:sz="0" w:space="0" w:color="auto"/>
            <w:left w:val="none" w:sz="0" w:space="0" w:color="auto"/>
            <w:bottom w:val="none" w:sz="0" w:space="0" w:color="auto"/>
            <w:right w:val="none" w:sz="0" w:space="0" w:color="auto"/>
          </w:divBdr>
        </w:div>
        <w:div w:id="984119876">
          <w:marLeft w:val="0"/>
          <w:marRight w:val="0"/>
          <w:marTop w:val="0"/>
          <w:marBottom w:val="0"/>
          <w:divBdr>
            <w:top w:val="none" w:sz="0" w:space="0" w:color="auto"/>
            <w:left w:val="none" w:sz="0" w:space="0" w:color="auto"/>
            <w:bottom w:val="none" w:sz="0" w:space="0" w:color="auto"/>
            <w:right w:val="none" w:sz="0" w:space="0" w:color="auto"/>
          </w:divBdr>
        </w:div>
      </w:divsChild>
    </w:div>
    <w:div w:id="1009213706">
      <w:bodyDiv w:val="1"/>
      <w:marLeft w:val="0"/>
      <w:marRight w:val="0"/>
      <w:marTop w:val="0"/>
      <w:marBottom w:val="0"/>
      <w:divBdr>
        <w:top w:val="none" w:sz="0" w:space="0" w:color="auto"/>
        <w:left w:val="none" w:sz="0" w:space="0" w:color="auto"/>
        <w:bottom w:val="none" w:sz="0" w:space="0" w:color="auto"/>
        <w:right w:val="none" w:sz="0" w:space="0" w:color="auto"/>
      </w:divBdr>
      <w:divsChild>
        <w:div w:id="294681910">
          <w:marLeft w:val="311"/>
          <w:marRight w:val="0"/>
          <w:marTop w:val="0"/>
          <w:marBottom w:val="0"/>
          <w:divBdr>
            <w:top w:val="none" w:sz="0" w:space="0" w:color="auto"/>
            <w:left w:val="none" w:sz="0" w:space="0" w:color="auto"/>
            <w:bottom w:val="none" w:sz="0" w:space="0" w:color="auto"/>
            <w:right w:val="none" w:sz="0" w:space="0" w:color="auto"/>
          </w:divBdr>
        </w:div>
      </w:divsChild>
    </w:div>
    <w:div w:id="1190802067">
      <w:bodyDiv w:val="1"/>
      <w:marLeft w:val="0"/>
      <w:marRight w:val="0"/>
      <w:marTop w:val="0"/>
      <w:marBottom w:val="0"/>
      <w:divBdr>
        <w:top w:val="none" w:sz="0" w:space="0" w:color="auto"/>
        <w:left w:val="none" w:sz="0" w:space="0" w:color="auto"/>
        <w:bottom w:val="none" w:sz="0" w:space="0" w:color="auto"/>
        <w:right w:val="none" w:sz="0" w:space="0" w:color="auto"/>
      </w:divBdr>
      <w:divsChild>
        <w:div w:id="932979506">
          <w:marLeft w:val="311"/>
          <w:marRight w:val="0"/>
          <w:marTop w:val="0"/>
          <w:marBottom w:val="0"/>
          <w:divBdr>
            <w:top w:val="none" w:sz="0" w:space="0" w:color="auto"/>
            <w:left w:val="none" w:sz="0" w:space="0" w:color="auto"/>
            <w:bottom w:val="none" w:sz="0" w:space="0" w:color="auto"/>
            <w:right w:val="none" w:sz="0" w:space="0" w:color="auto"/>
          </w:divBdr>
        </w:div>
      </w:divsChild>
    </w:div>
    <w:div w:id="1505899028">
      <w:bodyDiv w:val="1"/>
      <w:marLeft w:val="0"/>
      <w:marRight w:val="0"/>
      <w:marTop w:val="0"/>
      <w:marBottom w:val="0"/>
      <w:divBdr>
        <w:top w:val="none" w:sz="0" w:space="0" w:color="auto"/>
        <w:left w:val="none" w:sz="0" w:space="0" w:color="auto"/>
        <w:bottom w:val="none" w:sz="0" w:space="0" w:color="auto"/>
        <w:right w:val="none" w:sz="0" w:space="0" w:color="auto"/>
      </w:divBdr>
    </w:div>
    <w:div w:id="1834492163">
      <w:bodyDiv w:val="1"/>
      <w:marLeft w:val="0"/>
      <w:marRight w:val="0"/>
      <w:marTop w:val="0"/>
      <w:marBottom w:val="0"/>
      <w:divBdr>
        <w:top w:val="none" w:sz="0" w:space="0" w:color="auto"/>
        <w:left w:val="none" w:sz="0" w:space="0" w:color="auto"/>
        <w:bottom w:val="none" w:sz="0" w:space="0" w:color="auto"/>
        <w:right w:val="none" w:sz="0" w:space="0" w:color="auto"/>
      </w:divBdr>
    </w:div>
    <w:div w:id="1839878244">
      <w:bodyDiv w:val="1"/>
      <w:marLeft w:val="0"/>
      <w:marRight w:val="0"/>
      <w:marTop w:val="0"/>
      <w:marBottom w:val="0"/>
      <w:divBdr>
        <w:top w:val="none" w:sz="0" w:space="0" w:color="auto"/>
        <w:left w:val="none" w:sz="0" w:space="0" w:color="auto"/>
        <w:bottom w:val="none" w:sz="0" w:space="0" w:color="auto"/>
        <w:right w:val="none" w:sz="0" w:space="0" w:color="auto"/>
      </w:divBdr>
    </w:div>
    <w:div w:id="1919440002">
      <w:bodyDiv w:val="1"/>
      <w:marLeft w:val="0"/>
      <w:marRight w:val="0"/>
      <w:marTop w:val="0"/>
      <w:marBottom w:val="0"/>
      <w:divBdr>
        <w:top w:val="none" w:sz="0" w:space="0" w:color="auto"/>
        <w:left w:val="none" w:sz="0" w:space="0" w:color="auto"/>
        <w:bottom w:val="none" w:sz="0" w:space="0" w:color="auto"/>
        <w:right w:val="none" w:sz="0" w:space="0" w:color="auto"/>
      </w:divBdr>
    </w:div>
    <w:div w:id="20216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7CBE3F-657D-46CC-8EA8-09C9BA6A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1078</TotalTime>
  <Pages>9</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EDWIN JOSE</cp:lastModifiedBy>
  <cp:revision>11</cp:revision>
  <cp:lastPrinted>2019-02-12T18:44:00Z</cp:lastPrinted>
  <dcterms:created xsi:type="dcterms:W3CDTF">2019-02-12T09:53:00Z</dcterms:created>
  <dcterms:modified xsi:type="dcterms:W3CDTF">2019-02-13T06:02:00Z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